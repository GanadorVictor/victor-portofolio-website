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0E71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677B530F" wp14:editId="0AF21A72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CA80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2407A41A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4B10B4C8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6F7C1F5" wp14:editId="1E19380D">
                  <wp:extent cx="2377440" cy="2563385"/>
                  <wp:effectExtent l="0" t="0" r="3810" b="889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56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AF42B2E" w14:textId="77777777" w:rsidR="00B1227E" w:rsidRDefault="00B1227E" w:rsidP="00EE259E"/>
        </w:tc>
        <w:tc>
          <w:tcPr>
            <w:tcW w:w="5534" w:type="dxa"/>
          </w:tcPr>
          <w:p w14:paraId="64296B56" w14:textId="692F9083" w:rsidR="00B1227E" w:rsidRPr="00B20D41" w:rsidRDefault="002C5BB6" w:rsidP="00CF61BE">
            <w:pPr>
              <w:pStyle w:val="Subtitle"/>
            </w:pPr>
            <w:r>
              <w:t>WEB DEVELOPER</w:t>
            </w:r>
          </w:p>
        </w:tc>
      </w:tr>
      <w:tr w:rsidR="00B1227E" w14:paraId="23FD6691" w14:textId="77777777" w:rsidTr="00B1227E">
        <w:trPr>
          <w:trHeight w:val="4715"/>
        </w:trPr>
        <w:tc>
          <w:tcPr>
            <w:tcW w:w="4410" w:type="dxa"/>
            <w:vMerge/>
          </w:tcPr>
          <w:p w14:paraId="542F3576" w14:textId="77777777" w:rsidR="00B1227E" w:rsidRPr="008C6805" w:rsidRDefault="00B1227E" w:rsidP="00EE259E"/>
        </w:tc>
        <w:tc>
          <w:tcPr>
            <w:tcW w:w="270" w:type="dxa"/>
          </w:tcPr>
          <w:p w14:paraId="3222DCAA" w14:textId="77777777" w:rsidR="00B1227E" w:rsidRDefault="00B1227E" w:rsidP="00EE259E"/>
        </w:tc>
        <w:tc>
          <w:tcPr>
            <w:tcW w:w="5534" w:type="dxa"/>
          </w:tcPr>
          <w:p w14:paraId="7E7835B4" w14:textId="07B3B1F1" w:rsidR="00B1227E" w:rsidRDefault="002C5BB6" w:rsidP="00EE259E">
            <w:pPr>
              <w:pStyle w:val="Title"/>
            </w:pPr>
            <w:r>
              <w:t>VICTOR MUTURI</w:t>
            </w:r>
          </w:p>
          <w:p w14:paraId="4EE98F62" w14:textId="40E6DC17" w:rsidR="002C5BB6" w:rsidRPr="002C5BB6" w:rsidRDefault="002C5BB6" w:rsidP="002C5BB6"/>
          <w:p w14:paraId="2A4D7A67" w14:textId="77777777" w:rsidR="002C5BB6" w:rsidRPr="002C5BB6" w:rsidRDefault="002C5BB6" w:rsidP="002C5BB6"/>
          <w:p w14:paraId="64B13353" w14:textId="77777777" w:rsidR="00B1227E" w:rsidRDefault="0057102D" w:rsidP="00EE259E">
            <w:pPr>
              <w:pStyle w:val="Heading1"/>
            </w:pPr>
            <w:sdt>
              <w:sdtPr>
                <w:id w:val="2074003189"/>
                <w:placeholder>
                  <w:docPart w:val="D472D080ECC44D8B877A635658B8CB9E"/>
                </w:placeholder>
                <w:temporary/>
                <w:showingPlcHdr/>
                <w15:appearance w15:val="hidden"/>
              </w:sdtPr>
              <w:sdtEndPr/>
              <w:sdtContent>
                <w:r w:rsidR="00B1227E" w:rsidRPr="002A61D3">
                  <w:t>Objective</w:t>
                </w:r>
              </w:sdtContent>
            </w:sdt>
          </w:p>
          <w:p w14:paraId="7D0AD795" w14:textId="59D859F8" w:rsidR="00B1227E" w:rsidRPr="004700A9" w:rsidRDefault="00B1227E" w:rsidP="00CF61BE">
            <w:pPr>
              <w:rPr>
                <w:b/>
                <w:bCs/>
              </w:rPr>
            </w:pPr>
          </w:p>
        </w:tc>
      </w:tr>
      <w:tr w:rsidR="00843C1C" w14:paraId="6068D55B" w14:textId="77777777" w:rsidTr="00B1227E">
        <w:trPr>
          <w:trHeight w:val="8117"/>
        </w:trPr>
        <w:tc>
          <w:tcPr>
            <w:tcW w:w="4410" w:type="dxa"/>
          </w:tcPr>
          <w:p w14:paraId="4B5490D5" w14:textId="77777777" w:rsidR="00843C1C" w:rsidRPr="00004B6D" w:rsidRDefault="0057102D" w:rsidP="00EE259E">
            <w:pPr>
              <w:pStyle w:val="Subtitle"/>
            </w:pPr>
            <w:sdt>
              <w:sdtPr>
                <w:id w:val="-2058072072"/>
                <w:placeholder>
                  <w:docPart w:val="DBDE155C41E44F1A8570E7514C1E638E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004B6D">
                  <w:t>Contact</w:t>
                </w:r>
              </w:sdtContent>
            </w:sdt>
          </w:p>
          <w:p w14:paraId="06451226" w14:textId="192A3C43" w:rsidR="00843C1C" w:rsidRPr="00004B6D" w:rsidRDefault="00843C1C" w:rsidP="00EE259E"/>
          <w:p w14:paraId="22D5FC52" w14:textId="25BF3338" w:rsidR="00CF61BE" w:rsidRPr="00004B6D" w:rsidRDefault="002C5BB6" w:rsidP="00CF61BE">
            <w:r>
              <w:t>muturivictor21@gmail.com</w:t>
            </w:r>
          </w:p>
          <w:p w14:paraId="063D9854" w14:textId="5EC1DF59" w:rsidR="00CF61BE" w:rsidRDefault="002C5BB6" w:rsidP="00CF61BE">
            <w:r>
              <w:t>+254 757 730 685</w:t>
            </w:r>
          </w:p>
          <w:p w14:paraId="04098D62" w14:textId="77777777" w:rsidR="00843C1C" w:rsidRDefault="0057102D" w:rsidP="00CF61BE">
            <w:sdt>
              <w:sdtPr>
                <w:id w:val="-505286450"/>
                <w:placeholder>
                  <w:docPart w:val="916EE49F10D74453883F6035BCFD2480"/>
                </w:placeholder>
                <w:temporary/>
                <w:showingPlcHdr/>
                <w15:appearance w15:val="hidden"/>
              </w:sdtPr>
              <w:sdtEndPr/>
              <w:sdtContent>
                <w:r w:rsidR="00D85EF8" w:rsidRPr="00D85EF8">
                  <w:t>www.interestingsite.com</w:t>
                </w:r>
              </w:sdtContent>
            </w:sdt>
          </w:p>
          <w:p w14:paraId="7D81AB49" w14:textId="77777777" w:rsidR="00843C1C" w:rsidRDefault="00843C1C" w:rsidP="00EE259E"/>
          <w:p w14:paraId="729502AE" w14:textId="77777777" w:rsidR="00843C1C" w:rsidRDefault="0057102D" w:rsidP="00EE259E">
            <w:pPr>
              <w:pStyle w:val="Subtitle"/>
            </w:pPr>
            <w:sdt>
              <w:sdtPr>
                <w:id w:val="1415746174"/>
                <w:placeholder>
                  <w:docPart w:val="3918316D1D1C4AE69D08C8376DFFD3F3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Education</w:t>
                </w:r>
              </w:sdtContent>
            </w:sdt>
          </w:p>
          <w:p w14:paraId="5994D475" w14:textId="7E832F72" w:rsidR="00843C1C" w:rsidRPr="002662ED" w:rsidRDefault="002C5BB6" w:rsidP="00EE259E">
            <w:pPr>
              <w:pStyle w:val="Heading2"/>
              <w:rPr>
                <w:bCs/>
              </w:rPr>
            </w:pPr>
            <w:r>
              <w:t>MORINGA SCHOOL</w:t>
            </w:r>
          </w:p>
          <w:p w14:paraId="3DA76119" w14:textId="5A0E0B5F" w:rsidR="00CF61BE" w:rsidRDefault="002C5BB6" w:rsidP="00EE259E">
            <w:pPr>
              <w:pStyle w:val="Heading3"/>
            </w:pPr>
            <w:r>
              <w:t>FULL STACK DEVELOPMENT</w:t>
            </w:r>
          </w:p>
          <w:p w14:paraId="66110D20" w14:textId="77777777" w:rsidR="00843C1C" w:rsidRDefault="00843C1C" w:rsidP="00EE259E"/>
          <w:p w14:paraId="373160B6" w14:textId="77777777" w:rsidR="00843C1C" w:rsidRDefault="0057102D" w:rsidP="00EE259E">
            <w:pPr>
              <w:pStyle w:val="Subtitle"/>
            </w:pPr>
            <w:sdt>
              <w:sdtPr>
                <w:id w:val="-1480222421"/>
                <w:placeholder>
                  <w:docPart w:val="EAFDDBCDFE014047A2C2AAF4122308A2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010CFB">
                  <w:t>Skills</w:t>
                </w:r>
              </w:sdtContent>
            </w:sdt>
          </w:p>
          <w:p w14:paraId="7C580905" w14:textId="5B8627EA" w:rsidR="00843C1C" w:rsidRDefault="002C5BB6" w:rsidP="00EE259E">
            <w:r>
              <w:t>HTML</w:t>
            </w:r>
          </w:p>
          <w:p w14:paraId="585EFC07" w14:textId="6FD355EC" w:rsidR="00CF61BE" w:rsidRDefault="00CF61BE" w:rsidP="00EE259E"/>
          <w:p w14:paraId="4EF77215" w14:textId="59F9049E" w:rsidR="00843C1C" w:rsidRDefault="002C5BB6" w:rsidP="00EE259E">
            <w:r>
              <w:t>CSS</w:t>
            </w:r>
          </w:p>
          <w:p w14:paraId="05E06BCB" w14:textId="379F2821" w:rsidR="00843C1C" w:rsidRDefault="00843C1C" w:rsidP="00EE259E"/>
          <w:p w14:paraId="0D940E43" w14:textId="332D4B6C" w:rsidR="00843C1C" w:rsidRDefault="002C5BB6" w:rsidP="00EE259E">
            <w:r>
              <w:t>JAVASCRIPT</w:t>
            </w:r>
          </w:p>
          <w:p w14:paraId="03F3C6B5" w14:textId="19943A12" w:rsidR="00843C1C" w:rsidRDefault="00843C1C" w:rsidP="00EE259E"/>
          <w:p w14:paraId="3A1AC13B" w14:textId="1E4C2B2C" w:rsidR="00843C1C" w:rsidRDefault="002C5BB6" w:rsidP="00EE259E">
            <w:r>
              <w:t>REACT JS</w:t>
            </w:r>
          </w:p>
          <w:p w14:paraId="526DD8D9" w14:textId="26FF271B" w:rsidR="002C5BB6" w:rsidRDefault="002C5BB6" w:rsidP="002C5BB6"/>
          <w:p w14:paraId="05B00CCA" w14:textId="082A3916" w:rsidR="002C5BB6" w:rsidRDefault="002C5BB6" w:rsidP="002C5BB6">
            <w:r>
              <w:t>GIT</w:t>
            </w:r>
          </w:p>
          <w:p w14:paraId="6E711554" w14:textId="77777777" w:rsidR="002C5BB6" w:rsidRDefault="002C5BB6" w:rsidP="002C5BB6"/>
          <w:p w14:paraId="1CC62DD2" w14:textId="2FA85919" w:rsidR="002C5BB6" w:rsidRDefault="002C5BB6" w:rsidP="002C5BB6">
            <w:r>
              <w:t>GITHUB</w:t>
            </w:r>
          </w:p>
          <w:p w14:paraId="2F73C61B" w14:textId="02E6042A" w:rsidR="002C5BB6" w:rsidRPr="00A41BD5" w:rsidRDefault="002C5BB6" w:rsidP="00EE259E"/>
        </w:tc>
        <w:tc>
          <w:tcPr>
            <w:tcW w:w="270" w:type="dxa"/>
          </w:tcPr>
          <w:p w14:paraId="0783D334" w14:textId="77777777" w:rsidR="00843C1C" w:rsidRDefault="00843C1C" w:rsidP="00EE259E"/>
        </w:tc>
        <w:tc>
          <w:tcPr>
            <w:tcW w:w="5534" w:type="dxa"/>
          </w:tcPr>
          <w:p w14:paraId="674A19C0" w14:textId="075A486F" w:rsidR="00843C1C" w:rsidRDefault="002C5BB6" w:rsidP="00EE259E">
            <w:pPr>
              <w:pStyle w:val="Heading1"/>
            </w:pPr>
            <w:r>
              <w:t>PROJECTS</w:t>
            </w:r>
          </w:p>
          <w:p w14:paraId="1F222CA1" w14:textId="1521A171" w:rsidR="00843C1C" w:rsidRDefault="002C5BB6" w:rsidP="002C5BB6">
            <w:pPr>
              <w:pStyle w:val="Heading2"/>
            </w:pPr>
            <w:r>
              <w:t>WEATHER APP</w:t>
            </w:r>
          </w:p>
          <w:p w14:paraId="67127A3F" w14:textId="77777777" w:rsidR="002C5BB6" w:rsidRPr="002C5BB6" w:rsidRDefault="002C5BB6" w:rsidP="002C5BB6"/>
          <w:p w14:paraId="494E3179" w14:textId="5FDBC801" w:rsidR="002C5BB6" w:rsidRDefault="002C5BB6" w:rsidP="00EE259E">
            <w:r>
              <w:t xml:space="preserve">An application that accepts user input of a location and outputs weather information namely: </w:t>
            </w:r>
            <w:r w:rsidR="009C7222">
              <w:t>temperature, humidity, name of city and wind speed</w:t>
            </w:r>
          </w:p>
          <w:p w14:paraId="70433C3E" w14:textId="77777777" w:rsidR="00843C1C" w:rsidRPr="001B5913" w:rsidRDefault="00843C1C" w:rsidP="00EE259E"/>
          <w:p w14:paraId="5E6B1287" w14:textId="6646D223" w:rsidR="00843C1C" w:rsidRDefault="009C7222" w:rsidP="00CF61BE">
            <w:pPr>
              <w:pStyle w:val="Heading2"/>
            </w:pPr>
            <w:r>
              <w:t>BMI CALCULATOR</w:t>
            </w:r>
          </w:p>
          <w:p w14:paraId="6982EC92" w14:textId="77777777" w:rsidR="009C7222" w:rsidRDefault="009C7222" w:rsidP="00EE259E"/>
          <w:p w14:paraId="7F126CE7" w14:textId="5E6DC75D" w:rsidR="00843C1C" w:rsidRDefault="009C7222" w:rsidP="00EE259E">
            <w:r>
              <w:t>An application that accepts user input of width and height and returns their Body Mass Index(BMI) with feedback on their health status</w:t>
            </w:r>
          </w:p>
          <w:p w14:paraId="00E8DBC6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0043E62B" w14:textId="0D9C18B8" w:rsidR="00843C1C" w:rsidRPr="002C5BB6" w:rsidRDefault="009C7222" w:rsidP="00CF61BE">
            <w:pPr>
              <w:pStyle w:val="Heading2"/>
              <w:rPr>
                <w:lang w:val="fr-FR"/>
              </w:rPr>
            </w:pPr>
            <w:r>
              <w:t>PORTOFOLIO WEBSITE</w:t>
            </w:r>
          </w:p>
          <w:p w14:paraId="59384B37" w14:textId="77777777" w:rsidR="009C7222" w:rsidRDefault="009C7222" w:rsidP="00C211BC"/>
          <w:p w14:paraId="18501658" w14:textId="77777777" w:rsidR="00843C1C" w:rsidRDefault="009C7222" w:rsidP="00C211BC">
            <w:r>
              <w:t xml:space="preserve">Personal website showcasing my projects with direct links to the websites </w:t>
            </w:r>
          </w:p>
          <w:p w14:paraId="3784100F" w14:textId="403D1609" w:rsidR="00004B6D" w:rsidRDefault="00004B6D" w:rsidP="00C211BC">
            <w:r>
              <w:t xml:space="preserve">Link: </w:t>
            </w:r>
            <w:r w:rsidR="0057102D" w:rsidRPr="0057102D">
              <w:t>https://victor-portofolio-website.vercel.app/</w:t>
            </w:r>
          </w:p>
        </w:tc>
      </w:tr>
    </w:tbl>
    <w:p w14:paraId="30CDEFF5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B0443" w14:textId="77777777" w:rsidR="002C5BB6" w:rsidRDefault="002C5BB6" w:rsidP="00AA35A8">
      <w:pPr>
        <w:spacing w:line="240" w:lineRule="auto"/>
      </w:pPr>
      <w:r>
        <w:separator/>
      </w:r>
    </w:p>
  </w:endnote>
  <w:endnote w:type="continuationSeparator" w:id="0">
    <w:p w14:paraId="0434B278" w14:textId="77777777" w:rsidR="002C5BB6" w:rsidRDefault="002C5BB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D93C5" w14:textId="77777777" w:rsidR="002C5BB6" w:rsidRDefault="002C5BB6" w:rsidP="00AA35A8">
      <w:pPr>
        <w:spacing w:line="240" w:lineRule="auto"/>
      </w:pPr>
      <w:r>
        <w:separator/>
      </w:r>
    </w:p>
  </w:footnote>
  <w:footnote w:type="continuationSeparator" w:id="0">
    <w:p w14:paraId="6BF93B96" w14:textId="77777777" w:rsidR="002C5BB6" w:rsidRDefault="002C5BB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w14:anchorId="66F7C1F5" id="_x0000_i1027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6"/>
    <w:rsid w:val="00004B6D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C5BB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7102D"/>
    <w:rsid w:val="005D1BA7"/>
    <w:rsid w:val="006259D7"/>
    <w:rsid w:val="00667611"/>
    <w:rsid w:val="00671CDE"/>
    <w:rsid w:val="006A1E18"/>
    <w:rsid w:val="006C0159"/>
    <w:rsid w:val="006C1FDD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C7222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17696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7C654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72D080ECC44D8B877A635658B8C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812E-CCBF-4F1D-A1A3-4956D5CF0DA6}"/>
      </w:docPartPr>
      <w:docPartBody>
        <w:p w:rsidR="004D3161" w:rsidRDefault="004D3161">
          <w:pPr>
            <w:pStyle w:val="D472D080ECC44D8B877A635658B8CB9E"/>
          </w:pPr>
          <w:r w:rsidRPr="002A61D3">
            <w:t>Objective</w:t>
          </w:r>
        </w:p>
      </w:docPartBody>
    </w:docPart>
    <w:docPart>
      <w:docPartPr>
        <w:name w:val="DBDE155C41E44F1A8570E7514C1E6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AEE6-9ED6-4B59-A72B-1FEA7DC88587}"/>
      </w:docPartPr>
      <w:docPartBody>
        <w:p w:rsidR="004D3161" w:rsidRDefault="004D3161">
          <w:pPr>
            <w:pStyle w:val="DBDE155C41E44F1A8570E7514C1E638E"/>
          </w:pPr>
          <w:r>
            <w:t>Contact</w:t>
          </w:r>
        </w:p>
      </w:docPartBody>
    </w:docPart>
    <w:docPart>
      <w:docPartPr>
        <w:name w:val="916EE49F10D74453883F6035BCFD2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6CA8-9ACD-4FC3-B72F-EFA26E077149}"/>
      </w:docPartPr>
      <w:docPartBody>
        <w:p w:rsidR="004D3161" w:rsidRDefault="004D3161">
          <w:pPr>
            <w:pStyle w:val="916EE49F10D74453883F6035BCFD2480"/>
          </w:pPr>
          <w:r w:rsidRPr="00D85EF8">
            <w:t>www.interestingsite.com</w:t>
          </w:r>
        </w:p>
      </w:docPartBody>
    </w:docPart>
    <w:docPart>
      <w:docPartPr>
        <w:name w:val="3918316D1D1C4AE69D08C8376DFFD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6B07-F6DE-42E6-B962-2CE665B9FE44}"/>
      </w:docPartPr>
      <w:docPartBody>
        <w:p w:rsidR="004D3161" w:rsidRDefault="004D3161">
          <w:pPr>
            <w:pStyle w:val="3918316D1D1C4AE69D08C8376DFFD3F3"/>
          </w:pPr>
          <w:r>
            <w:t>Education</w:t>
          </w:r>
        </w:p>
      </w:docPartBody>
    </w:docPart>
    <w:docPart>
      <w:docPartPr>
        <w:name w:val="EAFDDBCDFE014047A2C2AAF412230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234A5-AB91-4D4D-965D-27DC5B26FDA8}"/>
      </w:docPartPr>
      <w:docPartBody>
        <w:p w:rsidR="004D3161" w:rsidRDefault="004D3161">
          <w:pPr>
            <w:pStyle w:val="EAFDDBCDFE014047A2C2AAF4122308A2"/>
          </w:pPr>
          <w:r w:rsidRPr="00010CFB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1"/>
    <w:rsid w:val="004D3161"/>
    <w:rsid w:val="006C1FDD"/>
    <w:rsid w:val="00D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2D080ECC44D8B877A635658B8CB9E">
    <w:name w:val="D472D080ECC44D8B877A635658B8CB9E"/>
  </w:style>
  <w:style w:type="paragraph" w:customStyle="1" w:styleId="DBDE155C41E44F1A8570E7514C1E638E">
    <w:name w:val="DBDE155C41E44F1A8570E7514C1E638E"/>
  </w:style>
  <w:style w:type="paragraph" w:customStyle="1" w:styleId="916EE49F10D74453883F6035BCFD2480">
    <w:name w:val="916EE49F10D74453883F6035BCFD2480"/>
  </w:style>
  <w:style w:type="paragraph" w:customStyle="1" w:styleId="3918316D1D1C4AE69D08C8376DFFD3F3">
    <w:name w:val="3918316D1D1C4AE69D08C8376DFFD3F3"/>
  </w:style>
  <w:style w:type="paragraph" w:customStyle="1" w:styleId="EAFDDBCDFE014047A2C2AAF4122308A2">
    <w:name w:val="EAFDDBCDFE014047A2C2AAF412230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2025-08-13T14:13:00Z</dcterms:created>
  <dcterms:modified xsi:type="dcterms:W3CDTF">2025-08-13T16:50:00Z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